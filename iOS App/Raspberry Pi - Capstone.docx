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2B958" w14:textId="77777777" w:rsidR="00BF3BE6" w:rsidRDefault="00784657">
      <w:pPr>
        <w:pStyle w:val="Heading1"/>
      </w:pPr>
      <w:r>
        <w:t>Raspberry Pi</w:t>
      </w:r>
    </w:p>
    <w:p w14:paraId="374D39F0" w14:textId="77777777" w:rsidR="00BF3BE6" w:rsidRDefault="00784657" w:rsidP="00784657">
      <w:pPr>
        <w:pStyle w:val="ListBullet"/>
      </w:pPr>
      <w:r>
        <w:t xml:space="preserve">Arduino: </w:t>
      </w:r>
    </w:p>
    <w:p w14:paraId="28B48547" w14:textId="77777777" w:rsidR="00784657" w:rsidRDefault="00784657" w:rsidP="00784657">
      <w:pPr>
        <w:pStyle w:val="ListBullet"/>
        <w:numPr>
          <w:ilvl w:val="1"/>
          <w:numId w:val="3"/>
        </w:numPr>
      </w:pPr>
      <w:r w:rsidRPr="00784657">
        <w:rPr>
          <w:b/>
        </w:rPr>
        <w:t>sudo apt-get purge arduino arduino-core</w:t>
      </w:r>
      <w:r>
        <w:t xml:space="preserve"> -&gt; Removes the default version of Arduino installed on the RPi.</w:t>
      </w:r>
    </w:p>
    <w:p w14:paraId="3069CD82" w14:textId="77777777" w:rsidR="00784657" w:rsidRPr="00784657" w:rsidRDefault="00784657" w:rsidP="00784657">
      <w:pPr>
        <w:pStyle w:val="ListBullet"/>
        <w:numPr>
          <w:ilvl w:val="1"/>
          <w:numId w:val="3"/>
        </w:numPr>
      </w:pPr>
      <w:r>
        <w:t xml:space="preserve">Once downloading the Arduino Software form the official site, open up Terminal and navigate to download folder and type the following command: </w:t>
      </w:r>
      <w:r w:rsidRPr="00784657">
        <w:rPr>
          <w:b/>
        </w:rPr>
        <w:t xml:space="preserve">tar xvf </w:t>
      </w:r>
      <w:r w:rsidRPr="00784657">
        <w:rPr>
          <w:b/>
          <w:i/>
        </w:rPr>
        <w:t>nameOfArduinoZipFile</w:t>
      </w:r>
      <w:r>
        <w:rPr>
          <w:i/>
        </w:rPr>
        <w:t xml:space="preserve"> (e.g. tar xvf Arduino-1.6.9-linuxarm.tar.xz).</w:t>
      </w:r>
    </w:p>
    <w:p w14:paraId="65FDD076" w14:textId="77777777" w:rsidR="00784657" w:rsidRPr="00856CBD" w:rsidRDefault="00784657" w:rsidP="00784657">
      <w:pPr>
        <w:pStyle w:val="ListBullet"/>
        <w:numPr>
          <w:ilvl w:val="1"/>
          <w:numId w:val="3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 w:rsidRPr="00784657">
        <w:t>To remove the installed</w:t>
      </w:r>
      <w: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type </w:t>
      </w:r>
      <w:r w:rsidRPr="00784657"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t>rm –rf Arduino-1.6.9</w:t>
      </w:r>
      <w:r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>.</w:t>
      </w:r>
    </w:p>
    <w:p w14:paraId="2CCD7FC1" w14:textId="030C0954" w:rsidR="00856CBD" w:rsidRDefault="00856CBD" w:rsidP="00784657">
      <w:pPr>
        <w:pStyle w:val="ListBullet"/>
        <w:numPr>
          <w:ilvl w:val="1"/>
          <w:numId w:val="3"/>
        </w:num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t xml:space="preserve">To run the IDE type </w:t>
      </w:r>
      <w:r w:rsidRPr="00856CBD">
        <w:rPr>
          <w:b/>
        </w:rPr>
        <w:t>cd arduino-1.8.9</w:t>
      </w:r>
      <w:r>
        <w:t xml:space="preserve"> and </w:t>
      </w:r>
      <w:r w:rsidRPr="00856CBD">
        <w:rPr>
          <w:b/>
        </w:rPr>
        <w:t>./arduino</w:t>
      </w:r>
      <w:r>
        <w:t>.</w:t>
      </w:r>
    </w:p>
    <w:p w14:paraId="55332FB5" w14:textId="77777777" w:rsidR="00784657" w:rsidRDefault="00784657" w:rsidP="00784657">
      <w:pPr>
        <w:pStyle w:val="ListBullet"/>
      </w:pPr>
      <w:r>
        <w:t>Kl</w:t>
      </w:r>
    </w:p>
    <w:p w14:paraId="27BA21B9" w14:textId="77777777" w:rsidR="00784657" w:rsidRDefault="00784657" w:rsidP="00784657">
      <w:pPr>
        <w:pStyle w:val="ListBullet"/>
      </w:pPr>
      <w:r>
        <w:t>Lk</w:t>
      </w:r>
    </w:p>
    <w:p w14:paraId="19FE93C0" w14:textId="74FE779C" w:rsidR="00BF3BE6" w:rsidRDefault="00784657" w:rsidP="00A646F8">
      <w:pPr>
        <w:pStyle w:val="ListBullet"/>
      </w:pPr>
      <w:r>
        <w:t>Kl</w:t>
      </w:r>
      <w:bookmarkStart w:id="0" w:name="_GoBack"/>
      <w:bookmarkEnd w:id="0"/>
    </w:p>
    <w:sectPr w:rsidR="00BF3BE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6B23F" w14:textId="77777777" w:rsidR="009C6797" w:rsidRDefault="009C6797">
      <w:r>
        <w:separator/>
      </w:r>
    </w:p>
    <w:p w14:paraId="5AF104AF" w14:textId="77777777" w:rsidR="009C6797" w:rsidRDefault="009C6797"/>
  </w:endnote>
  <w:endnote w:type="continuationSeparator" w:id="0">
    <w:p w14:paraId="1B0E1FA0" w14:textId="77777777" w:rsidR="009C6797" w:rsidRDefault="009C6797">
      <w:r>
        <w:continuationSeparator/>
      </w:r>
    </w:p>
    <w:p w14:paraId="07E00E93" w14:textId="77777777" w:rsidR="009C6797" w:rsidRDefault="009C6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FC4D5" w14:textId="77777777" w:rsidR="00BF3BE6" w:rsidRDefault="002047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E0ECF" w14:textId="77777777" w:rsidR="009C6797" w:rsidRDefault="009C6797">
      <w:r>
        <w:separator/>
      </w:r>
    </w:p>
    <w:p w14:paraId="2F8B0A2B" w14:textId="77777777" w:rsidR="009C6797" w:rsidRDefault="009C6797"/>
  </w:footnote>
  <w:footnote w:type="continuationSeparator" w:id="0">
    <w:p w14:paraId="3EE0D8C3" w14:textId="77777777" w:rsidR="009C6797" w:rsidRDefault="009C6797">
      <w:r>
        <w:continuationSeparator/>
      </w:r>
    </w:p>
    <w:p w14:paraId="52E897DE" w14:textId="77777777" w:rsidR="009C6797" w:rsidRDefault="009C679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7"/>
    <w:rsid w:val="00204707"/>
    <w:rsid w:val="00784657"/>
    <w:rsid w:val="00856CBD"/>
    <w:rsid w:val="009C6797"/>
    <w:rsid w:val="00A646F8"/>
    <w:rsid w:val="00B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31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on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jetonajeti95@gmail.com</dc:creator>
  <cp:keywords/>
  <dc:description/>
  <cp:lastModifiedBy>jetonajeti95@gmail.com</cp:lastModifiedBy>
  <cp:revision>3</cp:revision>
  <dcterms:created xsi:type="dcterms:W3CDTF">2019-03-29T18:34:00Z</dcterms:created>
  <dcterms:modified xsi:type="dcterms:W3CDTF">2019-03-29T18:54:00Z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